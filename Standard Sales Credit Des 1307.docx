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bookmarkStart w:name="_GoBack" w:displacedByCustomXml="next" w:id="0"/>
        <w:bookmarkEnd w:displacedByCustomXml="next" w:id="0"/>
        <w:sdt>
          <w:sdtPr>
            <w:alias w:val="#Nav: /Header/CustomerAddress1"/>
            <w:tag w:val="#Nav: Standard Sales Credit Des 1307/50123"/>
            <w:id w:val="-346637227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Credit Des 1307/50123"/>
            <w:id w:val="-1171950695"/>
            <w:placeholder>
              <w:docPart w:val="40A720FA878C44758EB6A6531824B720"/>
            </w:placeholder>
            <w:dataBinding w:prefixMappings="xmlns:ns0='urn:microsoft-dynamics-nav/reports/Standard Sales Credit Des 1307/50123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tandard Sales Credit Des 1307/50123"/>
            <w:id w:val="2121793087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Credit Des 1307/50123"/>
            <w:id w:val="1521665205"/>
            <w:placeholder>
              <w:docPart w:val="686377AACB98467B87FAF1F31F1B4537"/>
            </w:placeholder>
            <w:dataBinding w:prefixMappings="xmlns:ns0='urn:microsoft-dynamics-nav/reports/Standard Sales Credit Des 1307/50123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tandard Sales Credit Des 1307/50123"/>
            <w:id w:val="536395156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Credit Des 1307/50123"/>
            <w:id w:val="-1053613660"/>
            <w:placeholder>
              <w:docPart w:val="686377AACB98467B87FAF1F31F1B4537"/>
            </w:placeholder>
            <w:dataBinding w:prefixMappings="xmlns:ns0='urn:microsoft-dynamics-nav/reports/Standard Sales Credit Des 1307/50123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tandard Sales Credit Des 1307/50123"/>
            <w:id w:val="1229109116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Credit Des 1307/50123"/>
            <w:id w:val="-843252946"/>
            <w:placeholder>
              <w:docPart w:val="686377AACB98467B87FAF1F31F1B4537"/>
            </w:placeholder>
            <w:dataBinding w:prefixMappings="xmlns:ns0='urn:microsoft-dynamics-nav/reports/Standard Sales Credit Des 1307/50123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tandard Sales Credit Des 1307/50123"/>
            <w:id w:val="1814057176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Credit Des 1307/50123"/>
            <w:id w:val="-1834985711"/>
            <w:placeholder>
              <w:docPart w:val="686377AACB98467B87FAF1F31F1B4537"/>
            </w:placeholder>
            <w:dataBinding w:prefixMappings="xmlns:ns0='urn:microsoft-dynamics-nav/reports/Standard Sales Credit Des 1307/50123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tandard Sales Credit Des 1307/50123"/>
            <w:id w:val="-2064325541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Credit Des 1307/50123"/>
            <w:id w:val="-2005736487"/>
            <w:placeholder>
              <w:docPart w:val="686377AACB98467B87FAF1F31F1B4537"/>
            </w:placeholder>
            <w:dataBinding w:prefixMappings="xmlns:ns0='urn:microsoft-dynamics-nav/reports/Standard Sales Credit Des 1307/50123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tandard Sales Credit Des 1307/50123"/>
            <w:id w:val="-762605892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3149D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Credit Des 1307/50123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Credit Des 1307/50123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Credit Des 1307/50123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Credit Des 1307/50123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tandard Sales Credit Des 1307/50123"/>
            <w:id w:val="571465082"/>
            <w:placeholder>
              <w:docPart w:val="D2E2F0B8EF3A43609AA6824856C1E0EF"/>
            </w:placeholder>
            <w:dataBinding w:prefixMappings="xmlns:ns0='urn:microsoft-dynamics-nav/reports/Standard Sales Credit Des 1307/50123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tandard Sales Credit Des 1307/50123"/>
            <w:id w:val="901953113"/>
            <w:placeholder>
              <w:docPart w:val="DefaultPlaceholder_-1854013440"/>
            </w:placeholder>
            <w:dataBinding w:prefixMappings="xmlns:ns0='urn:microsoft-dynamics-nav/reports/Standard Sales Credit Des 1307/50123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Credit Des 1307/50123"/>
            <w:id w:val="-1425419817"/>
            <w:placeholder>
              <w:docPart w:val="B3B37CA837B542B0AACD6DF8226E5DC3"/>
            </w:placeholder>
            <w:dataBinding w:prefixMappings="xmlns:ns0='urn:microsoft-dynamics-nav/reports/Standard Sales Credit Des 1307/50123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Credit Des 1307/50123"/>
            <w:id w:val="-277109058"/>
            <w:placeholder>
              <w:docPart w:val="3BB2B48FAB3E4DDE96F16AC639A9D652"/>
            </w:placeholder>
            <w:dataBinding w:prefixMappings="xmlns:ns0='urn:microsoft-dynamics-nav/reports/Standard Sales Credit Des 1307/50123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Credit Des 1307/50123"/>
            <w:id w:val="-1251649982"/>
            <w:placeholder>
              <w:docPart w:val="D00B2CF5216542E48B1FA3F7329E9168"/>
            </w:placeholder>
            <w:dataBinding w:prefixMappings="xmlns:ns0='urn:microsoft-dynamics-nav/reports/Standard Sales Credit Des 1307/50123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tandard Sales Credit Des 1307/50123"/>
            <w:id w:val="-542899741"/>
            <w:placeholder>
              <w:docPart w:val="DefaultPlaceholder_-1854013440"/>
            </w:placeholder>
            <w:dataBinding w:prefixMappings="xmlns:ns0='urn:microsoft-dynamics-nav/reports/Standard Sales Credit Des 1307/50123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Credit Des 1307/50123"/>
            <w:id w:val="-2093382796"/>
            <w:placeholder>
              <w:docPart w:val="CB1DD28340694D149B33A167672E33AE"/>
            </w:placeholder>
            <w:dataBinding w:prefixMappings="xmlns:ns0='urn:microsoft-dynamics-nav/reports/Standard Sales Credit Des 1307/50123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Credit Des 1307/50123"/>
            <w:id w:val="713312628"/>
            <w:placeholder>
              <w:docPart w:val="4116043F68A841ADBFF0F78D0BAFE4DD"/>
            </w:placeholder>
            <w:dataBinding w:prefixMappings="xmlns:ns0='urn:microsoft-dynamics-nav/reports/Standard Sales Credit Des 1307/50123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Credit Des 1307/50123"/>
            <w:id w:val="1703123343"/>
            <w:placeholder>
              <w:docPart w:val="5A79970C3A884513AA554763E81035C3"/>
            </w:placeholder>
            <w:dataBinding w:prefixMappings="xmlns:ns0='urn:microsoft-dynamics-nav/reports/Standard Sales Credit Des 1307/50123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Credit Des 1307/50123"/>
            <w:id w:val="771446451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Credit Des 1307/50123"/>
            <w:id w:val="1545399846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Credit Des 1307/50123"/>
            <w:id w:val="-833229876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Credit Des 1307/50123"/>
            <w:id w:val="616415257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Credit Des 1307/50123"/>
            <w:id w:val="-1521079236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Credit Des 1307/50123"/>
            <w:id w:val="1291246806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Credit Des 1307/50123"/>
            <w:id w:val="1532234539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Credit Des 1307/50123"/>
          <w:id w:val="1327254768"/>
          <w15:dataBinding w:prefixMappings="xmlns:ns0='urn:microsoft-dynamics-nav/reports/Standard Sales Credit Des 1307/50123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Credit Des 1307/50123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Credit Des 1307/50123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Credit Des 1307/50123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Credit Des 1307/50123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Credit Des 1307/50123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Credit Des 1307/50123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Credit Des 1307/50123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Credit Des 1307/50123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Credit Des 1307/50123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Credit Des 1307/50123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Credit Des 1307/50123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Credit Des 1307/50123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Credit Des 1307/50123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Credit Des 1307/50123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Credit Des 1307/50123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Credit Des 1307/50123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Credit Des 1307/50123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Credit Des 1307/50123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Credit Des 1307/50123"/>
          <w:id w:val="1981810996"/>
          <w15:dataBinding w:prefixMappings="xmlns:ns0='urn:microsoft-dynamics-nav/reports/Standard Sales Credit Des 1307/50123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Credit Des 1307/50123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Credit Des 1307/50123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Credit Des 1307/50123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Credit Des 1307/50123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Credit Des 1307/50123"/>
            <w:id w:val="1496384203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Credit Des 1307/50123"/>
            <w:id w:val="1661501859"/>
            <w:placeholder>
              <w:docPart w:val="343AAC44148243C78F326BB9A83D3024"/>
            </w:placeholder>
            <w:dataBinding w:prefixMappings="xmlns:ns0='urn:microsoft-dynamics-nav/reports/Standard Sales Credit Des 1307/50123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D9" w:rsidP="00E40C63" w:rsidRDefault="003149D9">
      <w:pPr>
        <w:spacing w:after="0"/>
      </w:pPr>
      <w:r>
        <w:separator/>
      </w:r>
    </w:p>
  </w:endnote>
  <w:endnote w:type="continuationSeparator" w:id="0">
    <w:p w:rsidR="003149D9" w:rsidP="00E40C63" w:rsidRDefault="00314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Credit Des 1307/50123"/>
          <w:id w:val="962384047"/>
          <w:placeholder>
            <w:docPart w:val="F79106392E8E4A05890EA09AFCAA5D79"/>
          </w:placeholder>
          <w:dataBinding w:prefixMappings="xmlns:ns0='urn:microsoft-dynamics-nav/reports/Standard Sales Credit Des 1307/50123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Credit Des 1307/50123"/>
          <w:id w:val="669455880"/>
          <w:placeholder>
            <w:docPart w:val="36C7957698824E528C9A220847A37C74"/>
          </w:placeholder>
          <w:dataBinding w:prefixMappings="xmlns:ns0='urn:microsoft-dynamics-nav/reports/Standard Sales Credit Des 1307/50123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Credit Des 1307/50123"/>
          <w:id w:val="-1596548712"/>
          <w:placeholder>
            <w:docPart w:val="D5ECD4AAE2AC463EB62DD32DAF5606C9"/>
          </w:placeholder>
          <w:dataBinding w:prefixMappings="xmlns:ns0='urn:microsoft-dynamics-nav/reports/Standard Sales Credit Des 1307/50123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Credit Des 1307/50123"/>
          <w:id w:val="-1403604351"/>
          <w:placeholder>
            <w:docPart w:val="DefaultPlaceholder_-1854013440"/>
          </w:placeholder>
          <w:dataBinding w:prefixMappings="xmlns:ns0='urn:microsoft-dynamics-nav/reports/Standard Sales Credit Des 1307/50123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Credit Des 1307/50123"/>
          <w:id w:val="1543017061"/>
          <w:placeholder>
            <w:docPart w:val="04DED19CE3B141D5A60982F74BE1A350"/>
          </w:placeholder>
          <w:dataBinding w:prefixMappings="xmlns:ns0='urn:microsoft-dynamics-nav/reports/Standard Sales Credit Des 1307/50123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Credit Des 1307/50123"/>
          <w:id w:val="1401326119"/>
          <w:placeholder>
            <w:docPart w:val="DefaultPlaceholder_-1854013440"/>
          </w:placeholder>
          <w:dataBinding w:prefixMappings="xmlns:ns0='urn:microsoft-dynamics-nav/reports/Standard Sales Credit Des 1307/50123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Credit Des 1307/50123"/>
          <w:id w:val="1017889846"/>
          <w:placeholder>
            <w:docPart w:val="9BF720F9010E4F96A823519BDCD5235A"/>
          </w:placeholder>
          <w:dataBinding w:prefixMappings="xmlns:ns0='urn:microsoft-dynamics-nav/reports/Standard Sales Credit Des 1307/50123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Credit Des 1307/50123"/>
          <w:id w:val="150640979"/>
          <w:placeholder>
            <w:docPart w:val="C37F3EF61C0B43F39BF1857A5F29B07F"/>
          </w:placeholder>
          <w:dataBinding w:prefixMappings="xmlns:ns0='urn:microsoft-dynamics-nav/reports/Standard Sales Credit Des 1307/50123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Credit Des 1307/50123"/>
          <w:id w:val="-1675018586"/>
          <w:placeholder>
            <w:docPart w:val="2313DD5D94174D9191FA6A6828998B0F"/>
          </w:placeholder>
          <w:dataBinding w:prefixMappings="xmlns:ns0='urn:microsoft-dynamics-nav/reports/Standard Sales Credit Des 1307/50123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Credit Des 1307/50123"/>
          <w:id w:val="-497577039"/>
          <w:placeholder>
            <w:docPart w:val="5F30556A7E4F43789120DE10973BD6E9"/>
          </w:placeholder>
          <w:dataBinding w:prefixMappings="xmlns:ns0='urn:microsoft-dynamics-nav/reports/Standard Sales Credit Des 1307/50123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Credit Des 1307/50123"/>
          <w:id w:val="-1258901508"/>
          <w:placeholder>
            <w:docPart w:val="6EAD31A24EAA4B29988ED325ECE08D7A"/>
          </w:placeholder>
          <w:dataBinding w:prefixMappings="xmlns:ns0='urn:microsoft-dynamics-nav/reports/Standard Sales Credit Des 1307/50123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Credit Des 1307/50123"/>
          <w:id w:val="1713300519"/>
          <w:placeholder>
            <w:docPart w:val="B0A9045274124DFD8B2B1DE61EDCD02B"/>
          </w:placeholder>
          <w:dataBinding w:prefixMappings="xmlns:ns0='urn:microsoft-dynamics-nav/reports/Standard Sales Credit Des 1307/50123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Credit Des 1307/50123"/>
          <w:id w:val="1468631074"/>
          <w:placeholder>
            <w:docPart w:val="CD494B76082340ABAD0D5505D3C7F8D1"/>
          </w:placeholder>
          <w:dataBinding w:prefixMappings="xmlns:ns0='urn:microsoft-dynamics-nav/reports/Standard Sales Credit Des 1307/50123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Credit Des 1307/50123"/>
          <w:id w:val="519503723"/>
          <w:placeholder>
            <w:docPart w:val="F1A93A8A4FD2429397729C310ED2E88C"/>
          </w:placeholder>
          <w:dataBinding w:prefixMappings="xmlns:ns0='urn:microsoft-dynamics-nav/reports/Standard Sales Credit Des 1307/50123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3149D9">
          <w:pPr>
            <w:pStyle w:val="NoSpacing"/>
          </w:pPr>
          <w:sdt>
            <w:sdtPr>
              <w:alias w:val="#Nav: /Header/CompanyBankBranchNo"/>
              <w:tag w:val="#Nav: Standard Sales Credit Des 1307/50123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Credit Des 1307/50123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Credit Des 1307/50123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Credit Des 1307/50123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Credit Des 1307/50123"/>
          <w:id w:val="503022411"/>
          <w:placeholder>
            <w:docPart w:val="A3F908BCED3E49CBAB78822E252D7270"/>
          </w:placeholder>
          <w:dataBinding w:prefixMappings="xmlns:ns0='urn:microsoft-dynamics-nav/reports/Standard Sales Credit Des 1307/50123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Credit Des 1307/50123"/>
          <w:id w:val="-316962581"/>
          <w:placeholder>
            <w:docPart w:val="2BF91F9ED5BE4F97B891A00B52C50815"/>
          </w:placeholder>
          <w:dataBinding w:prefixMappings="xmlns:ns0='urn:microsoft-dynamics-nav/reports/Standard Sales Credit Des 1307/50123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Credit Des 1307/50123"/>
          <w:id w:val="702058167"/>
          <w:placeholder>
            <w:docPart w:val="B05A0074120C4D7C806836EE51F06BF7"/>
          </w:placeholder>
          <w:dataBinding w:prefixMappings="xmlns:ns0='urn:microsoft-dynamics-nav/reports/Standard Sales Credit Des 1307/50123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D9" w:rsidP="00E40C63" w:rsidRDefault="003149D9">
      <w:pPr>
        <w:spacing w:after="0"/>
      </w:pPr>
      <w:r>
        <w:separator/>
      </w:r>
    </w:p>
  </w:footnote>
  <w:footnote w:type="continuationSeparator" w:id="0">
    <w:p w:rsidR="003149D9" w:rsidP="00E40C63" w:rsidRDefault="00314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3149D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Credit Des 1307/50123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Credit Des 1307/50123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3149D9">
          <w:pPr>
            <w:pStyle w:val="Subtitle"/>
          </w:pPr>
          <w:sdt>
            <w:sdtPr>
              <w:alias w:val="#Nav: /Header/DocumentDate"/>
              <w:tag w:val="#Nav: Standard Sales Credit Des 1307/50123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Credit Des 1307/50123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3149D9">
          <w:pPr>
            <w:pStyle w:val="Subtitle"/>
          </w:pPr>
          <w:sdt>
            <w:sdtPr>
              <w:alias w:val="#Nav: /Header/Page_Lbl"/>
              <w:tag w:val="#Nav: Standard Sales Credit Des 1307/50123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Credit Des 1307/50123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3149D9">
          <w:pPr>
            <w:pStyle w:val="Title"/>
          </w:pPr>
          <w:sdt>
            <w:sdtPr>
              <w:alias w:val="#Nav: /Header/DocumentTitle"/>
              <w:tag w:val="#Nav: Standard Sales Credit Des 1307/50123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Credit Des 1307/50123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Credit Des 1307/50123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Credit Des 1307/50123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DocumentDate"/>
              <w:tag w:val="#Nav: Standard Sales Credit Des 1307/50123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Credit Des 1307/50123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Page_Lbl"/>
              <w:tag w:val="#Nav: Standard Sales Credit Des 1307/50123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Credit Des 1307/50123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09613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9613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Credit Des 1307/50123"/>
            <w:id w:val="-283887918"/>
            <w:dataBinding w:prefixMappings="xmlns:ns0='urn:microsoft-dynamics-nav/reports/Standard Sales Credit Des 1307/50123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8b42163134244ec0" Type="http://schemas.openxmlformats.org/officeDocument/2006/relationships/customXml" Target="/customXML/item4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54D"/>
    <w:rsid w:val="00643A7B"/>
    <w:rsid w:val="007D3ACA"/>
    <w:rsid w:val="008E0D2D"/>
    <w:rsid w:val="00945954"/>
    <w:rsid w:val="00D70EA4"/>
    <w:rsid w:val="00F6052F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80E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65128D3218D409FF3B787859A45A1" ma:contentTypeVersion="4" ma:contentTypeDescription="Crée un document." ma:contentTypeScope="" ma:versionID="d62b8c1524787b766b260b3b4c3ccd9f">
  <xsd:schema xmlns:xsd="http://www.w3.org/2001/XMLSchema" xmlns:xs="http://www.w3.org/2001/XMLSchema" xmlns:p="http://schemas.microsoft.com/office/2006/metadata/properties" xmlns:ns2="1763d379-1aa8-482c-ac95-1ae5da0d4d47" xmlns:ns3="50860ad0-a298-4c05-b007-2256899a0621" targetNamespace="http://schemas.microsoft.com/office/2006/metadata/properties" ma:root="true" ma:fieldsID="09098142b250c5602b7e46c125f34e06" ns2:_="" ns3:_="">
    <xsd:import namespace="1763d379-1aa8-482c-ac95-1ae5da0d4d47"/>
    <xsd:import namespace="50860ad0-a298-4c05-b007-2256899a0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3d379-1aa8-482c-ac95-1ae5da0d4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0ad0-a298-4c05-b007-2256899a0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 
 < N a v W o r d R e p o r t X m l P a r t   x m l n s = " u r n : m i c r o s o f t - d y n a m i c s - n a v / r e p o r t s / S t a n d a r d   S a l e s   C r e d i t   D e s   1 3 0 7 / 5 0 1 2 3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A d d r L b l > B i l l T o A d d r L b l < / B i l l T o A d d r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N o > C o n t a c t N o < / C o n t a c t N o >  
         < C o n t a c t T i t l e > C o n t a c t T i t l e < / C o n t a c t T i t l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> V A T R e g N o < / V A T R e g N o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T o L b l > B i l l T o L b l < / B i l l T o L b l >  
             < C o m p a n y G S T N o > C o m p a n y G S T N o < / C o m p a n y G S T N o >  
             < C o m p a n y Q S T N o > C o m p a n y Q S T N o < / C o m p a n y Q S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S T N o L b l > G S T N o L b l < / G S T N o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S T N o L b l > Q S T N o L b l < / Q S T N o L b l >  
             < Q t y B y D e s c > Q t y B y D e s c < / Q t y B y D e s c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L D _ L i n e A m o u n t B y D e s c > S L D _ L i n e A m o u n t B y D e s c < / S L D _ L i n e A m o u n t B y D e s c >  
             < T i t l e L b l > T i t l e L b l < / T i t l e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g a l P a y m e n t D i s c o u n t O n V A T > T o t g a l P a y m e n t D i s c o u n t O n V A T < / T o t g a l P a y m e n t D i s c o u n t O n V A T >  
         < / T o t a l s >  
     < / H e a d e r >  
 < / N a v W o r d R e p o r t X m l P a r t > 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2BA77-AB2F-46EB-88CA-1F863D1B59B4}"/>
</file>

<file path=customXml/itemProps2.xml><?xml version="1.0" encoding="utf-8"?>
<ds:datastoreItem xmlns:ds="http://schemas.openxmlformats.org/officeDocument/2006/customXml" ds:itemID="{E56A70A7-4B48-4D62-BC67-9AB33B1A6B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D76139-4242-46ED-B6F2-2A025C586A58}"/>
</file>

<file path=customXml/itemProps4.xml><?xml version="1.0" encoding="utf-8"?>
<ds:datastoreItem xmlns:ds="http://schemas.openxmlformats.org/officeDocument/2006/customXml" ds:itemID="{4CB7FFF7-ECE1-4D40-9DA9-88BDF086A952}"/>
</file>

<file path=customXml/itemProps5.xml><?xml version="1.0" encoding="utf-8"?>
<ds:datastoreItem xmlns:ds="http://schemas.openxmlformats.org/officeDocument/2006/customXml" ds:itemID="{FBA135F8-AF9F-4552-A173-4125CF2A4A0B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2016-04-05T19:44:37Z</dcterms:created>
  <dcterms:modified xsi:type="dcterms:W3CDTF">2016-04-05T19:44:37Z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0x010100F7A65128D3218D409FF3B787859A45A1</vt:lpwstr>
  </property>
</Properties>
</file>